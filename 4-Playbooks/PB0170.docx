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1E8E1FBE" w14:textId="77777777" w:rsidTr="00AB08ED">
        <w:tc>
          <w:tcPr>
            <w:tcW w:w="7026" w:type="dxa"/>
            <w:vAlign w:val="bottom"/>
          </w:tcPr>
          <w:p w14:paraId="25D1FFC0" w14:textId="0547E133" w:rsidR="002A792A" w:rsidRDefault="004B5213" w:rsidP="00D34246">
            <w:pPr>
              <w:pStyle w:val="Title"/>
            </w:pPr>
            <w:r w:rsidRPr="0005787E">
              <w:rPr>
                <w:b/>
                <w:bCs/>
                <w:color w:val="7030A0"/>
              </w:rPr>
              <w:t>Purple</w:t>
            </w:r>
            <w:r w:rsidRPr="0005787E">
              <w:rPr>
                <w:color w:val="7030A0"/>
              </w:rPr>
              <w:t xml:space="preserve"> </w:t>
            </w:r>
            <w:r>
              <w:t>Team Lifecycle</w:t>
            </w:r>
          </w:p>
        </w:tc>
        <w:tc>
          <w:tcPr>
            <w:tcW w:w="3774" w:type="dxa"/>
            <w:vAlign w:val="bottom"/>
          </w:tcPr>
          <w:p w14:paraId="044D24EC" w14:textId="77777777" w:rsidR="002A792A" w:rsidRDefault="000B3372" w:rsidP="00D34246">
            <w:pPr>
              <w:pStyle w:val="Subtitle"/>
            </w:pPr>
            <w:sdt>
              <w:sdtPr>
                <w:alias w:val="Overall Status:"/>
                <w:tag w:val="Overall Status:"/>
                <w:id w:val="-290989189"/>
                <w:placeholder>
                  <w:docPart w:val="EB38721DF2C54CDCAAF9E4D2C668F636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Overall Status:</w:t>
                </w:r>
              </w:sdtContent>
            </w:sdt>
            <w:r w:rsidR="004548D6">
              <w:t> </w:t>
            </w:r>
            <w:sdt>
              <w:sdtPr>
                <w:rPr>
                  <w:rStyle w:val="Strong"/>
                </w:rPr>
                <w:alias w:val="Enter Status:"/>
                <w:tag w:val="Enter Status:"/>
                <w:id w:val="1926991762"/>
                <w:placeholder>
                  <w:docPart w:val="6652F78CBDA14DFDAC83A204D237399F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FF4DDB" w:rsidRPr="000303C2">
                  <w:rPr>
                    <w:rStyle w:val="Strong"/>
                  </w:rPr>
                  <w:t>Status</w:t>
                </w:r>
              </w:sdtContent>
            </w:sdt>
            <w:r w:rsidR="00FF4DDB">
              <w:t xml:space="preserve"> </w:t>
            </w:r>
          </w:p>
        </w:tc>
      </w:tr>
    </w:tbl>
    <w:p w14:paraId="4D6483BB" w14:textId="2984583C" w:rsidR="002A792A" w:rsidRPr="000B3372" w:rsidRDefault="00D21C57">
      <w:pPr>
        <w:pStyle w:val="Heading1"/>
        <w:rPr>
          <w:color w:val="000000" w:themeColor="text1"/>
        </w:rPr>
      </w:pPr>
      <w:r w:rsidRPr="000B3372">
        <w:rPr>
          <w:color w:val="000000" w:themeColor="text1"/>
        </w:rPr>
        <w:t xml:space="preserve">PB#### - </w:t>
      </w:r>
      <w:r w:rsidR="004B5213" w:rsidRPr="000B3372">
        <w:rPr>
          <w:color w:val="000000" w:themeColor="text1"/>
        </w:rPr>
        <w:t>[Lifecycle Name]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nter contact details of Client Project Manager and Client Project Champion in this table"/>
      </w:tblPr>
      <w:tblGrid>
        <w:gridCol w:w="3694"/>
        <w:gridCol w:w="1706"/>
        <w:gridCol w:w="5400"/>
      </w:tblGrid>
      <w:tr w:rsidR="00766F6A" w14:paraId="11284A01" w14:textId="77777777" w:rsidTr="00AB3742">
        <w:trPr>
          <w:trHeight w:val="60"/>
        </w:trPr>
        <w:tc>
          <w:tcPr>
            <w:tcW w:w="5400" w:type="dxa"/>
            <w:gridSpan w:val="2"/>
          </w:tcPr>
          <w:p w14:paraId="48E2FB13" w14:textId="77777777" w:rsidR="00766F6A" w:rsidRDefault="00766F6A" w:rsidP="00997D28">
            <w:pPr>
              <w:pStyle w:val="NoSpacing"/>
              <w:rPr>
                <w:rStyle w:val="Strong"/>
                <w:rFonts w:asciiTheme="majorHAnsi" w:hAnsiTheme="majorHAnsi"/>
              </w:rPr>
            </w:pPr>
            <w:r w:rsidRPr="00444A14">
              <w:rPr>
                <w:rStyle w:val="Strong"/>
                <w:rFonts w:asciiTheme="majorHAnsi" w:hAnsiTheme="majorHAnsi"/>
              </w:rPr>
              <w:t>Lifecycle Project Manager</w:t>
            </w:r>
          </w:p>
          <w:p w14:paraId="0E41CD39" w14:textId="77777777" w:rsidR="000474FA" w:rsidRPr="00444A14" w:rsidRDefault="000474FA" w:rsidP="00997D28">
            <w:pPr>
              <w:pStyle w:val="NoSpacing"/>
              <w:rPr>
                <w:rFonts w:asciiTheme="majorHAnsi" w:hAnsiTheme="majorHAnsi"/>
              </w:rPr>
            </w:pPr>
          </w:p>
          <w:p w14:paraId="67BD6979" w14:textId="77777777" w:rsidR="00766F6A" w:rsidRDefault="000B3372" w:rsidP="00997D28">
            <w:pPr>
              <w:pStyle w:val="NoSpacing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Office:"/>
                <w:tag w:val="Office:"/>
                <w:id w:val="1813064803"/>
                <w:placeholder>
                  <w:docPart w:val="7D4E3202B38E4F649A74E308BFEEEDAD"/>
                </w:placeholder>
                <w:temporary/>
                <w:showingPlcHdr/>
                <w15:appearance w15:val="hidden"/>
              </w:sdtPr>
              <w:sdtEndPr/>
              <w:sdtContent>
                <w:r w:rsidR="00766F6A" w:rsidRPr="00444A14">
                  <w:rPr>
                    <w:rFonts w:asciiTheme="majorHAnsi" w:hAnsiTheme="majorHAnsi"/>
                  </w:rPr>
                  <w:t>Office:</w:t>
                </w:r>
              </w:sdtContent>
            </w:sdt>
            <w:r w:rsidR="00766F6A" w:rsidRPr="00444A14">
              <w:rPr>
                <w:rFonts w:asciiTheme="majorHAnsi" w:hAnsiTheme="majorHAnsi"/>
              </w:rPr>
              <w:t xml:space="preserve"> </w:t>
            </w:r>
            <w:sdt>
              <w:sdtPr>
                <w:rPr>
                  <w:rFonts w:asciiTheme="majorHAnsi" w:hAnsiTheme="majorHAnsi"/>
                </w:rPr>
                <w:alias w:val="Enter Office Phone:"/>
                <w:tag w:val="Enter Office Phone:"/>
                <w:id w:val="1076471897"/>
                <w:placeholder>
                  <w:docPart w:val="FFA962C91F1B4B02B8414FADE758EBB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766F6A" w:rsidRPr="00444A14">
                  <w:rPr>
                    <w:rFonts w:asciiTheme="majorHAnsi" w:hAnsiTheme="majorHAnsi"/>
                  </w:rPr>
                  <w:t>Office Phone</w:t>
                </w:r>
              </w:sdtContent>
            </w:sdt>
          </w:p>
          <w:p w14:paraId="68843194" w14:textId="77777777" w:rsidR="00766F6A" w:rsidRPr="00444A14" w:rsidRDefault="000B3372" w:rsidP="00766F6A">
            <w:pPr>
              <w:pStyle w:val="NoSpacing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Mobile:"/>
                <w:tag w:val="Mobile:"/>
                <w:id w:val="-942689847"/>
                <w:placeholder>
                  <w:docPart w:val="12B53FEEC45C4B6A9B4B8100F7AC6E54"/>
                </w:placeholder>
                <w:temporary/>
                <w:showingPlcHdr/>
                <w15:appearance w15:val="hidden"/>
              </w:sdtPr>
              <w:sdtEndPr/>
              <w:sdtContent>
                <w:r w:rsidR="00766F6A" w:rsidRPr="00444A14">
                  <w:rPr>
                    <w:rFonts w:asciiTheme="majorHAnsi" w:hAnsiTheme="majorHAnsi"/>
                  </w:rPr>
                  <w:t>Mobile:</w:t>
                </w:r>
              </w:sdtContent>
            </w:sdt>
            <w:r w:rsidR="00766F6A" w:rsidRPr="00444A14">
              <w:rPr>
                <w:rFonts w:asciiTheme="majorHAnsi" w:hAnsiTheme="majorHAnsi"/>
              </w:rPr>
              <w:t xml:space="preserve"> </w:t>
            </w:r>
            <w:sdt>
              <w:sdtPr>
                <w:rPr>
                  <w:rFonts w:asciiTheme="majorHAnsi" w:hAnsiTheme="majorHAnsi"/>
                </w:rPr>
                <w:alias w:val="Enter Cell Phone:"/>
                <w:tag w:val="Enter Cell Phone:"/>
                <w:id w:val="-809086322"/>
                <w:placeholder>
                  <w:docPart w:val="5A880C511E6B44128407EDC9C1C239A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766F6A" w:rsidRPr="00444A14">
                  <w:rPr>
                    <w:rFonts w:asciiTheme="majorHAnsi" w:hAnsiTheme="majorHAnsi"/>
                  </w:rPr>
                  <w:t>Cell Phone</w:t>
                </w:r>
              </w:sdtContent>
            </w:sdt>
          </w:p>
          <w:p w14:paraId="220B7B18" w14:textId="326EE6D0" w:rsidR="00766F6A" w:rsidRPr="00444A14" w:rsidRDefault="000B3372" w:rsidP="00766F6A">
            <w:pPr>
              <w:pStyle w:val="NoSpacing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Email:"/>
                <w:tag w:val="Email:"/>
                <w:id w:val="1263736066"/>
                <w:placeholder>
                  <w:docPart w:val="AB3BFC3834D848D09CCACF84F2FEFC1A"/>
                </w:placeholder>
                <w:temporary/>
                <w:showingPlcHdr/>
                <w15:appearance w15:val="hidden"/>
              </w:sdtPr>
              <w:sdtEndPr/>
              <w:sdtContent>
                <w:r w:rsidR="00766F6A" w:rsidRPr="00444A14">
                  <w:rPr>
                    <w:rFonts w:asciiTheme="majorHAnsi" w:hAnsiTheme="majorHAnsi"/>
                  </w:rPr>
                  <w:t>Email:</w:t>
                </w:r>
              </w:sdtContent>
            </w:sdt>
            <w:r w:rsidR="00766F6A" w:rsidRPr="00444A14">
              <w:rPr>
                <w:rFonts w:asciiTheme="majorHAnsi" w:hAnsiTheme="majorHAnsi"/>
              </w:rPr>
              <w:t xml:space="preserve"> </w:t>
            </w:r>
            <w:sdt>
              <w:sdtPr>
                <w:rPr>
                  <w:rFonts w:asciiTheme="majorHAnsi" w:hAnsiTheme="majorHAnsi"/>
                </w:rPr>
                <w:alias w:val="Enter Email:"/>
                <w:tag w:val="Enter Email:"/>
                <w:id w:val="1597133752"/>
                <w:placeholder>
                  <w:docPart w:val="50AE7F82CD84486AB9EF5BDF89A8516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766F6A" w:rsidRPr="00444A14">
                  <w:rPr>
                    <w:rFonts w:asciiTheme="majorHAnsi" w:hAnsiTheme="majorHAnsi"/>
                  </w:rPr>
                  <w:t>Email</w:t>
                </w:r>
              </w:sdtContent>
            </w:sdt>
          </w:p>
        </w:tc>
        <w:tc>
          <w:tcPr>
            <w:tcW w:w="5400" w:type="dxa"/>
          </w:tcPr>
          <w:p w14:paraId="6E3B6C73" w14:textId="34B2F91D" w:rsidR="00766F6A" w:rsidRDefault="00766F6A" w:rsidP="00766F6A">
            <w:pPr>
              <w:pStyle w:val="Information"/>
            </w:pPr>
            <w:r>
              <w:t xml:space="preserve">Lifecycle Kickoff: </w:t>
            </w:r>
          </w:p>
          <w:p w14:paraId="78BC78E0" w14:textId="77777777" w:rsidR="00766F6A" w:rsidRDefault="00766F6A" w:rsidP="00766F6A">
            <w:pPr>
              <w:pStyle w:val="Information"/>
            </w:pPr>
            <w:r>
              <w:t>Simulation Start:</w:t>
            </w:r>
          </w:p>
          <w:p w14:paraId="07910128" w14:textId="77777777" w:rsidR="00766F6A" w:rsidRDefault="00766F6A" w:rsidP="00766F6A">
            <w:pPr>
              <w:pStyle w:val="Information"/>
            </w:pPr>
            <w:r>
              <w:t>Simulation End:</w:t>
            </w:r>
          </w:p>
          <w:p w14:paraId="60E61B38" w14:textId="77777777" w:rsidR="00766F6A" w:rsidRDefault="00766F6A" w:rsidP="00766F6A">
            <w:pPr>
              <w:pStyle w:val="Information"/>
            </w:pPr>
            <w:r>
              <w:t>Configuration Identified:</w:t>
            </w:r>
          </w:p>
          <w:p w14:paraId="76AF1C51" w14:textId="77777777" w:rsidR="00766F6A" w:rsidRDefault="00766F6A" w:rsidP="00766F6A">
            <w:pPr>
              <w:pStyle w:val="Information"/>
            </w:pPr>
            <w:r>
              <w:t>Change Management Referred</w:t>
            </w:r>
          </w:p>
          <w:p w14:paraId="20E1CAA8" w14:textId="36DE3BA0" w:rsidR="00766F6A" w:rsidRDefault="00766F6A" w:rsidP="00766F6A">
            <w:pPr>
              <w:pStyle w:val="Information"/>
            </w:pPr>
            <w:r>
              <w:t>Configuration Deployed:</w:t>
            </w:r>
          </w:p>
        </w:tc>
      </w:tr>
      <w:tr w:rsidR="002A792A" w14:paraId="65D2FBD3" w14:textId="77777777" w:rsidTr="00AB08ED">
        <w:tc>
          <w:tcPr>
            <w:tcW w:w="3694" w:type="dxa"/>
          </w:tcPr>
          <w:p w14:paraId="56D32640" w14:textId="77777777" w:rsidR="00444A14" w:rsidRDefault="00444A14">
            <w:pPr>
              <w:pStyle w:val="Heading2"/>
              <w:outlineLvl w:val="1"/>
              <w:rPr>
                <w:sz w:val="14"/>
                <w:szCs w:val="14"/>
              </w:rPr>
            </w:pPr>
          </w:p>
          <w:p w14:paraId="31B7114D" w14:textId="77777777" w:rsidR="00444A14" w:rsidRDefault="00444A14">
            <w:pPr>
              <w:pStyle w:val="Heading2"/>
              <w:outlineLvl w:val="1"/>
              <w:rPr>
                <w:sz w:val="14"/>
                <w:szCs w:val="14"/>
              </w:rPr>
            </w:pPr>
          </w:p>
          <w:p w14:paraId="70B2D0DA" w14:textId="77777777" w:rsidR="00444A14" w:rsidRDefault="00444A14">
            <w:pPr>
              <w:pStyle w:val="Heading2"/>
              <w:outlineLvl w:val="1"/>
              <w:rPr>
                <w:sz w:val="14"/>
                <w:szCs w:val="14"/>
              </w:rPr>
            </w:pPr>
          </w:p>
          <w:p w14:paraId="3EC546DA" w14:textId="571F8EB6" w:rsidR="002A792A" w:rsidRPr="00035EE8" w:rsidRDefault="000B3372">
            <w:pPr>
              <w:pStyle w:val="Heading2"/>
              <w:outlineLvl w:val="1"/>
              <w:rPr>
                <w:sz w:val="14"/>
                <w:szCs w:val="14"/>
              </w:rPr>
            </w:pPr>
            <w:sdt>
              <w:sdtPr>
                <w:rPr>
                  <w:sz w:val="14"/>
                  <w:szCs w:val="14"/>
                </w:rPr>
                <w:alias w:val="Status Code Legend:"/>
                <w:tag w:val="Status Code Legend:"/>
                <w:id w:val="-2072729405"/>
                <w:placeholder>
                  <w:docPart w:val="87780B90D9FF45069E2EA21B7F7928FB"/>
                </w:placeholder>
                <w:temporary/>
                <w:showingPlcHdr/>
                <w15:appearance w15:val="hidden"/>
              </w:sdtPr>
              <w:sdtEndPr/>
              <w:sdtContent>
                <w:r w:rsidR="00C3688B" w:rsidRPr="00035EE8">
                  <w:rPr>
                    <w:sz w:val="14"/>
                    <w:szCs w:val="14"/>
                  </w:rPr>
                  <w:t>Status Code Legend</w:t>
                </w:r>
              </w:sdtContent>
            </w:sdt>
          </w:p>
        </w:tc>
        <w:tc>
          <w:tcPr>
            <w:tcW w:w="7106" w:type="dxa"/>
            <w:gridSpan w:val="2"/>
          </w:tcPr>
          <w:p w14:paraId="313BFFD9" w14:textId="77777777" w:rsidR="002A792A" w:rsidRPr="00035EE8" w:rsidRDefault="002A792A">
            <w:pPr>
              <w:pStyle w:val="Heading2"/>
              <w:outlineLvl w:val="1"/>
              <w:rPr>
                <w:sz w:val="14"/>
                <w:szCs w:val="14"/>
              </w:rPr>
            </w:pPr>
          </w:p>
        </w:tc>
      </w:tr>
      <w:tr w:rsidR="002A792A" w14:paraId="1C1E3425" w14:textId="77777777" w:rsidTr="00AB08ED">
        <w:tc>
          <w:tcPr>
            <w:tcW w:w="3694" w:type="dxa"/>
          </w:tcPr>
          <w:p w14:paraId="6A13BF3E" w14:textId="2126BCB5" w:rsidR="002A792A" w:rsidRPr="00035EE8" w:rsidRDefault="004B5213" w:rsidP="004017EE">
            <w:pPr>
              <w:pStyle w:val="AttackSilumlation"/>
              <w:rPr>
                <w:sz w:val="14"/>
                <w:szCs w:val="14"/>
              </w:rPr>
            </w:pPr>
            <w:r w:rsidRPr="00035EE8">
              <w:rPr>
                <w:sz w:val="14"/>
                <w:szCs w:val="14"/>
              </w:rPr>
              <w:t>Attack Simulation</w:t>
            </w:r>
          </w:p>
        </w:tc>
        <w:tc>
          <w:tcPr>
            <w:tcW w:w="7106" w:type="dxa"/>
            <w:gridSpan w:val="2"/>
          </w:tcPr>
          <w:p w14:paraId="129C9574" w14:textId="4B848731" w:rsidR="002A792A" w:rsidRPr="00035EE8" w:rsidRDefault="004B5213" w:rsidP="002D4A97">
            <w:pPr>
              <w:pStyle w:val="ChangeManagement"/>
              <w:rPr>
                <w:sz w:val="14"/>
                <w:szCs w:val="14"/>
              </w:rPr>
            </w:pPr>
            <w:r w:rsidRPr="00035EE8">
              <w:rPr>
                <w:sz w:val="14"/>
                <w:szCs w:val="14"/>
              </w:rPr>
              <w:t>System Configuration Change</w:t>
            </w:r>
          </w:p>
        </w:tc>
      </w:tr>
      <w:tr w:rsidR="002A792A" w14:paraId="7CD365FE" w14:textId="77777777" w:rsidTr="00AB08ED">
        <w:tc>
          <w:tcPr>
            <w:tcW w:w="3694" w:type="dxa"/>
          </w:tcPr>
          <w:p w14:paraId="4DC34156" w14:textId="247BC7A8" w:rsidR="002A792A" w:rsidRPr="00035EE8" w:rsidRDefault="004B5213" w:rsidP="004017EE">
            <w:pPr>
              <w:pStyle w:val="DefenseSimulation"/>
              <w:rPr>
                <w:sz w:val="14"/>
                <w:szCs w:val="14"/>
              </w:rPr>
            </w:pPr>
            <w:r w:rsidRPr="00035EE8">
              <w:rPr>
                <w:sz w:val="14"/>
                <w:szCs w:val="14"/>
              </w:rPr>
              <w:t xml:space="preserve">Defense </w:t>
            </w:r>
            <w:r w:rsidR="004017EE" w:rsidRPr="00035EE8">
              <w:rPr>
                <w:sz w:val="14"/>
                <w:szCs w:val="14"/>
              </w:rPr>
              <w:t>Simulation</w:t>
            </w:r>
          </w:p>
        </w:tc>
        <w:tc>
          <w:tcPr>
            <w:tcW w:w="7106" w:type="dxa"/>
            <w:gridSpan w:val="2"/>
          </w:tcPr>
          <w:p w14:paraId="56AE6E89" w14:textId="6E2C373E" w:rsidR="002A792A" w:rsidRPr="00035EE8" w:rsidRDefault="00E858CF" w:rsidP="002D4A97">
            <w:pPr>
              <w:pStyle w:val="Information"/>
              <w:rPr>
                <w:sz w:val="14"/>
                <w:szCs w:val="14"/>
              </w:rPr>
            </w:pPr>
            <w:r w:rsidRPr="00035EE8">
              <w:rPr>
                <w:sz w:val="14"/>
                <w:szCs w:val="14"/>
              </w:rPr>
              <w:t>Information</w:t>
            </w:r>
          </w:p>
        </w:tc>
      </w:tr>
    </w:tbl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Enter contact details of Client Project Manager and Client Project Champion in this table"/>
      </w:tblPr>
      <w:tblGrid>
        <w:gridCol w:w="2333"/>
        <w:gridCol w:w="4233"/>
        <w:gridCol w:w="4234"/>
      </w:tblGrid>
      <w:tr w:rsidR="009F3848" w14:paraId="210FF6A8" w14:textId="77777777" w:rsidTr="00C26396">
        <w:trPr>
          <w:trHeight w:val="415"/>
        </w:trPr>
        <w:tc>
          <w:tcPr>
            <w:tcW w:w="2333" w:type="dxa"/>
            <w:vMerge w:val="restart"/>
          </w:tcPr>
          <w:p w14:paraId="7DA5ED83" w14:textId="4661FA75" w:rsidR="009F3848" w:rsidRDefault="009F3848">
            <w:r>
              <w:t>APT Lifecycle</w:t>
            </w:r>
            <w:r>
              <w:br/>
              <w:t>Ingest and Research</w:t>
            </w:r>
          </w:p>
        </w:tc>
        <w:tc>
          <w:tcPr>
            <w:tcW w:w="4233" w:type="dxa"/>
            <w:tcMar>
              <w:left w:w="144" w:type="dxa"/>
            </w:tcMar>
          </w:tcPr>
          <w:p w14:paraId="45956614" w14:textId="6F1F1E2E" w:rsidR="009F3848" w:rsidRDefault="009F3848" w:rsidP="009F3848">
            <w:pPr>
              <w:pStyle w:val="Information"/>
            </w:pPr>
            <w:r>
              <w:t>Lifecycle Type:</w:t>
            </w:r>
          </w:p>
          <w:p w14:paraId="25211BE2" w14:textId="0415668F" w:rsidR="009F3848" w:rsidRDefault="009F3848" w:rsidP="009F3848">
            <w:pPr>
              <w:pStyle w:val="Information"/>
            </w:pPr>
            <w:r>
              <w:t>Lifecycle Objective</w:t>
            </w:r>
          </w:p>
        </w:tc>
        <w:tc>
          <w:tcPr>
            <w:tcW w:w="4234" w:type="dxa"/>
          </w:tcPr>
          <w:p w14:paraId="1CB32E9D" w14:textId="63E55C2F" w:rsidR="009F3848" w:rsidRDefault="009F3848" w:rsidP="0005787E">
            <w:pPr>
              <w:pStyle w:val="Information"/>
            </w:pPr>
            <w:r>
              <w:t>Ingest Source:</w:t>
            </w:r>
          </w:p>
        </w:tc>
      </w:tr>
      <w:tr w:rsidR="009F3848" w14:paraId="0F9E6FAC" w14:textId="77777777" w:rsidTr="00503E86">
        <w:trPr>
          <w:trHeight w:val="415"/>
        </w:trPr>
        <w:tc>
          <w:tcPr>
            <w:tcW w:w="2333" w:type="dxa"/>
            <w:vMerge/>
          </w:tcPr>
          <w:p w14:paraId="2CE3A393" w14:textId="77777777" w:rsidR="009F3848" w:rsidRDefault="009F3848"/>
        </w:tc>
        <w:tc>
          <w:tcPr>
            <w:tcW w:w="8467" w:type="dxa"/>
            <w:gridSpan w:val="2"/>
            <w:tcMar>
              <w:left w:w="144" w:type="dxa"/>
            </w:tcMar>
          </w:tcPr>
          <w:p w14:paraId="34071ADD" w14:textId="6578918D" w:rsidR="009F3848" w:rsidRDefault="009F3848" w:rsidP="00F363DF">
            <w:pPr>
              <w:pStyle w:val="Information"/>
            </w:pPr>
            <w:r>
              <w:t>Identify the ingest/intended attack and/or defense techniques.  Define source of technique and type of ingest:</w:t>
            </w:r>
          </w:p>
        </w:tc>
      </w:tr>
      <w:tr w:rsidR="002A792A" w14:paraId="08CFAA81" w14:textId="77777777" w:rsidTr="00AB08ED">
        <w:trPr>
          <w:trHeight w:val="720"/>
        </w:trPr>
        <w:tc>
          <w:tcPr>
            <w:tcW w:w="2333" w:type="dxa"/>
          </w:tcPr>
          <w:p w14:paraId="7C7658A7" w14:textId="3DDFB808" w:rsidR="002A792A" w:rsidRDefault="004B5213">
            <w:r>
              <w:t>Attack methodology</w:t>
            </w:r>
          </w:p>
        </w:tc>
        <w:tc>
          <w:tcPr>
            <w:tcW w:w="8467" w:type="dxa"/>
            <w:gridSpan w:val="2"/>
            <w:tcMar>
              <w:left w:w="144" w:type="dxa"/>
            </w:tcMar>
          </w:tcPr>
          <w:p w14:paraId="41843AC7" w14:textId="5A75DD30" w:rsidR="002A792A" w:rsidRDefault="009F3848" w:rsidP="009F3848">
            <w:pPr>
              <w:pStyle w:val="AttackSilumlation"/>
            </w:pPr>
            <w:r>
              <w:t>Attack Methodology Test</w:t>
            </w:r>
          </w:p>
        </w:tc>
      </w:tr>
      <w:tr w:rsidR="002A792A" w14:paraId="59C378FE" w14:textId="77777777" w:rsidTr="00AB08ED">
        <w:trPr>
          <w:trHeight w:val="720"/>
        </w:trPr>
        <w:tc>
          <w:tcPr>
            <w:tcW w:w="2333" w:type="dxa"/>
          </w:tcPr>
          <w:p w14:paraId="21CCD1E9" w14:textId="4CABC5DE" w:rsidR="002A792A" w:rsidRDefault="004B5213">
            <w:r>
              <w:t>Defense methodology</w:t>
            </w:r>
          </w:p>
        </w:tc>
        <w:tc>
          <w:tcPr>
            <w:tcW w:w="8467" w:type="dxa"/>
            <w:gridSpan w:val="2"/>
            <w:tcMar>
              <w:left w:w="144" w:type="dxa"/>
            </w:tcMar>
          </w:tcPr>
          <w:p w14:paraId="2411CBC8" w14:textId="5B8A77A9" w:rsidR="002A792A" w:rsidRDefault="009F3848" w:rsidP="009F3848">
            <w:pPr>
              <w:pStyle w:val="DefenseSimulation"/>
            </w:pPr>
            <w:r>
              <w:t>Defense Methodology Test</w:t>
            </w:r>
          </w:p>
        </w:tc>
      </w:tr>
      <w:tr w:rsidR="002A792A" w14:paraId="3EF5752C" w14:textId="77777777" w:rsidTr="00AB08ED">
        <w:trPr>
          <w:trHeight w:val="720"/>
        </w:trPr>
        <w:tc>
          <w:tcPr>
            <w:tcW w:w="2333" w:type="dxa"/>
          </w:tcPr>
          <w:p w14:paraId="3B059119" w14:textId="6F8F8459" w:rsidR="002A792A" w:rsidRDefault="004B5213">
            <w:r>
              <w:t>Lifecycle Adjustments</w:t>
            </w:r>
          </w:p>
        </w:tc>
        <w:tc>
          <w:tcPr>
            <w:tcW w:w="8467" w:type="dxa"/>
            <w:gridSpan w:val="2"/>
            <w:tcMar>
              <w:left w:w="144" w:type="dxa"/>
            </w:tcMar>
          </w:tcPr>
          <w:p w14:paraId="787516B7" w14:textId="0D64B303" w:rsidR="002A792A" w:rsidRDefault="009F3848" w:rsidP="009F3848">
            <w:pPr>
              <w:pStyle w:val="ChangeManagement"/>
            </w:pPr>
            <w:r>
              <w:t>Adjustments to system configuration to meet lifecycle objective</w:t>
            </w:r>
          </w:p>
        </w:tc>
      </w:tr>
      <w:tr w:rsidR="002A792A" w14:paraId="7167AB49" w14:textId="77777777" w:rsidTr="00AB08ED">
        <w:trPr>
          <w:trHeight w:val="720"/>
        </w:trPr>
        <w:tc>
          <w:tcPr>
            <w:tcW w:w="2333" w:type="dxa"/>
          </w:tcPr>
          <w:p w14:paraId="699CFB37" w14:textId="59D41E7E" w:rsidR="002A792A" w:rsidRDefault="004B5213">
            <w:r>
              <w:t xml:space="preserve">Change Management </w:t>
            </w:r>
          </w:p>
        </w:tc>
        <w:tc>
          <w:tcPr>
            <w:tcW w:w="8467" w:type="dxa"/>
            <w:gridSpan w:val="2"/>
            <w:tcMar>
              <w:left w:w="144" w:type="dxa"/>
            </w:tcMar>
          </w:tcPr>
          <w:p w14:paraId="41EC786A" w14:textId="77777777" w:rsidR="002A792A" w:rsidRDefault="009F3848">
            <w:pPr>
              <w:pStyle w:val="ChangeManagement"/>
            </w:pPr>
            <w:r>
              <w:t>Systems Requiring Configuration Change:</w:t>
            </w:r>
          </w:p>
          <w:p w14:paraId="34307354" w14:textId="77777777" w:rsidR="009F3848" w:rsidRDefault="00035EE8">
            <w:pPr>
              <w:pStyle w:val="ChangeManagement"/>
            </w:pPr>
            <w:r>
              <w:t>Justification for change:</w:t>
            </w:r>
          </w:p>
          <w:p w14:paraId="537EA139" w14:textId="77777777" w:rsidR="00035EE8" w:rsidRDefault="00035EE8">
            <w:pPr>
              <w:pStyle w:val="ChangeManagement"/>
            </w:pPr>
            <w:r>
              <w:t>Affected Users:</w:t>
            </w:r>
          </w:p>
          <w:p w14:paraId="4C1A9D2A" w14:textId="3580758C" w:rsidR="00035EE8" w:rsidRDefault="00035EE8">
            <w:pPr>
              <w:pStyle w:val="ChangeManagement"/>
            </w:pPr>
            <w:r>
              <w:t>Identified Key Parties:</w:t>
            </w:r>
          </w:p>
          <w:p w14:paraId="63F33225" w14:textId="0B1515B5" w:rsidR="00035EE8" w:rsidRDefault="00035EE8">
            <w:pPr>
              <w:pStyle w:val="ChangeManagement"/>
            </w:pPr>
            <w:r>
              <w:t>Potential issues:</w:t>
            </w:r>
          </w:p>
          <w:p w14:paraId="42EE744E" w14:textId="31465C8A" w:rsidR="00035EE8" w:rsidRDefault="00035EE8">
            <w:pPr>
              <w:pStyle w:val="ChangeManagement"/>
            </w:pPr>
            <w:r>
              <w:t>Deployment Procedure:</w:t>
            </w:r>
          </w:p>
          <w:p w14:paraId="7D3EE86D" w14:textId="7358ECC7" w:rsidR="00035EE8" w:rsidRDefault="00035EE8">
            <w:pPr>
              <w:pStyle w:val="ChangeManagement"/>
            </w:pPr>
            <w:r>
              <w:t>Rollback Procedure:</w:t>
            </w:r>
          </w:p>
        </w:tc>
      </w:tr>
      <w:tr w:rsidR="002A792A" w14:paraId="6C6426DC" w14:textId="77777777" w:rsidTr="00AB08ED">
        <w:trPr>
          <w:trHeight w:val="576"/>
        </w:trPr>
        <w:tc>
          <w:tcPr>
            <w:tcW w:w="2333" w:type="dxa"/>
          </w:tcPr>
          <w:p w14:paraId="3122FBF1" w14:textId="3FDFE13A" w:rsidR="002A792A" w:rsidRDefault="004B5213">
            <w:r>
              <w:t>Lessons Learned</w:t>
            </w:r>
          </w:p>
        </w:tc>
        <w:sdt>
          <w:sdtPr>
            <w:alias w:val="Enter Summary:"/>
            <w:tag w:val="Enter Summary:"/>
            <w:id w:val="-801537807"/>
            <w:placeholder>
              <w:docPart w:val="D95205B993784C58A7C795DFC98D7A48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8467" w:type="dxa"/>
                <w:gridSpan w:val="2"/>
                <w:tcMar>
                  <w:left w:w="144" w:type="dxa"/>
                </w:tcMar>
              </w:tcPr>
              <w:p w14:paraId="26282019" w14:textId="77777777" w:rsidR="002A792A" w:rsidRDefault="004548D6" w:rsidP="00035EE8">
                <w:pPr>
                  <w:pStyle w:val="Information"/>
                </w:pPr>
                <w:r>
                  <w:t>List/summarize topics here.</w:t>
                </w:r>
              </w:p>
            </w:tc>
          </w:sdtContent>
        </w:sdt>
      </w:tr>
    </w:tbl>
    <w:p w14:paraId="2EFF06DB" w14:textId="33E3E755" w:rsidR="002A792A" w:rsidRDefault="002A792A" w:rsidP="00444A14"/>
    <w:p w14:paraId="492E876A" w14:textId="190DB7B1" w:rsidR="000B3372" w:rsidRPr="000B3372" w:rsidRDefault="000B3372" w:rsidP="000B3372"/>
    <w:p w14:paraId="3E4CAE09" w14:textId="1EBD539B" w:rsidR="000B3372" w:rsidRPr="000B3372" w:rsidRDefault="000B3372" w:rsidP="000B3372">
      <w:pPr>
        <w:tabs>
          <w:tab w:val="left" w:pos="936"/>
        </w:tabs>
      </w:pPr>
      <w:r>
        <w:tab/>
      </w:r>
    </w:p>
    <w:sectPr w:rsidR="000B3372" w:rsidRPr="000B3372" w:rsidSect="000B33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3BA6C" w14:textId="77777777" w:rsidR="004B5213" w:rsidRDefault="004B5213">
      <w:pPr>
        <w:spacing w:after="0" w:line="240" w:lineRule="auto"/>
      </w:pPr>
      <w:r>
        <w:separator/>
      </w:r>
    </w:p>
  </w:endnote>
  <w:endnote w:type="continuationSeparator" w:id="0">
    <w:p w14:paraId="049E2602" w14:textId="77777777" w:rsidR="004B5213" w:rsidRDefault="004B5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2748B" w14:textId="77777777" w:rsidR="00D220B8" w:rsidRDefault="00D220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1F324" w14:textId="1F7D6120" w:rsidR="002A792A" w:rsidRPr="000B3372" w:rsidRDefault="00700265" w:rsidP="000B3372">
    <w:pPr>
      <w:pStyle w:val="Footer"/>
      <w:pBdr>
        <w:top w:val="single" w:sz="4" w:space="1" w:color="auto"/>
      </w:pBdr>
      <w:rPr>
        <w:color w:val="000000" w:themeColor="text1"/>
      </w:rPr>
    </w:pPr>
    <w:r w:rsidRPr="000B3372">
      <w:rPr>
        <w:color w:val="000000" w:themeColor="text1"/>
      </w:rPr>
      <w:t>Atomic P</w:t>
    </w:r>
    <w:bookmarkStart w:id="0" w:name="_GoBack"/>
    <w:bookmarkEnd w:id="0"/>
    <w:r w:rsidRPr="000B3372">
      <w:rPr>
        <w:color w:val="000000" w:themeColor="text1"/>
      </w:rPr>
      <w:t>urple Team</w:t>
    </w:r>
    <w:r w:rsidR="00964023" w:rsidRPr="000B3372">
      <w:rPr>
        <w:color w:val="000000" w:themeColor="text1"/>
      </w:rPr>
      <w:t>ing</w:t>
    </w:r>
    <w:r w:rsidR="000474FA" w:rsidRPr="000B3372">
      <w:rPr>
        <w:color w:val="000000" w:themeColor="text1"/>
      </w:rPr>
      <w:br/>
    </w:r>
    <w:r w:rsidR="00D21C57" w:rsidRPr="000B3372">
      <w:rPr>
        <w:color w:val="000000" w:themeColor="text1"/>
      </w:rPr>
      <w:t xml:space="preserve">© 2020 </w:t>
    </w:r>
    <w:r w:rsidR="000474FA" w:rsidRPr="000B3372">
      <w:rPr>
        <w:color w:val="000000" w:themeColor="text1"/>
      </w:rPr>
      <w:t>Defensive Origins LLC</w:t>
    </w:r>
  </w:p>
  <w:p w14:paraId="1CEC87B6" w14:textId="632F9C3F" w:rsidR="001D1F6C" w:rsidRPr="000B3372" w:rsidRDefault="001D1F6C">
    <w:pPr>
      <w:pStyle w:val="Footer"/>
      <w:rPr>
        <w:color w:val="000000" w:themeColor="text1"/>
      </w:rPr>
    </w:pPr>
    <w:r w:rsidRPr="000B3372">
      <w:rPr>
        <w:color w:val="000000" w:themeColor="text1"/>
      </w:rPr>
      <w:t>PB0170</w:t>
    </w:r>
    <w:r w:rsidR="00700265" w:rsidRPr="000B3372">
      <w:rPr>
        <w:color w:val="000000" w:themeColor="text1"/>
      </w:rPr>
      <w:t>.</w:t>
    </w:r>
    <w:r w:rsidR="00700265" w:rsidRPr="000B3372">
      <w:rPr>
        <w:color w:val="000000" w:themeColor="text1"/>
      </w:rPr>
      <w:fldChar w:fldCharType="begin"/>
    </w:r>
    <w:r w:rsidR="00700265" w:rsidRPr="000B3372">
      <w:rPr>
        <w:color w:val="000000" w:themeColor="text1"/>
      </w:rPr>
      <w:instrText xml:space="preserve"> PAGE   \* MERGEFORMAT </w:instrText>
    </w:r>
    <w:r w:rsidR="00700265" w:rsidRPr="000B3372">
      <w:rPr>
        <w:color w:val="000000" w:themeColor="text1"/>
      </w:rPr>
      <w:fldChar w:fldCharType="separate"/>
    </w:r>
    <w:r w:rsidR="00700265" w:rsidRPr="000B3372">
      <w:rPr>
        <w:noProof/>
        <w:color w:val="000000" w:themeColor="text1"/>
      </w:rPr>
      <w:t>1</w:t>
    </w:r>
    <w:r w:rsidR="00700265" w:rsidRPr="000B3372">
      <w:rPr>
        <w:noProof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E19E1" w14:textId="77777777" w:rsidR="00D220B8" w:rsidRDefault="00D22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68606" w14:textId="77777777" w:rsidR="004B5213" w:rsidRDefault="004B5213">
      <w:pPr>
        <w:spacing w:after="0" w:line="240" w:lineRule="auto"/>
      </w:pPr>
      <w:r>
        <w:separator/>
      </w:r>
    </w:p>
  </w:footnote>
  <w:footnote w:type="continuationSeparator" w:id="0">
    <w:p w14:paraId="4A04A9CD" w14:textId="77777777" w:rsidR="004B5213" w:rsidRDefault="004B5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AD8B0" w14:textId="77777777" w:rsidR="00D220B8" w:rsidRDefault="00D220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5AA71" w14:textId="77777777" w:rsidR="00D220B8" w:rsidRDefault="00D220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A31AA" w14:textId="77777777" w:rsidR="00D220B8" w:rsidRDefault="00D220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502C2308"/>
    <w:lvl w:ilvl="0" w:tplc="BB58C934">
      <w:start w:val="1"/>
      <w:numFmt w:val="bullet"/>
      <w:pStyle w:val="Information"/>
      <w:lvlText w:val=""/>
      <w:lvlJc w:val="left"/>
      <w:pPr>
        <w:ind w:left="360" w:hanging="360"/>
      </w:pPr>
      <w:rPr>
        <w:rFonts w:ascii="Wingdings 2" w:hAnsi="Wingdings 2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BF000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ChangeManagement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F0000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AttackSilumlation"/>
      <w:lvlText w:val=""/>
      <w:lvlJc w:val="left"/>
      <w:pPr>
        <w:ind w:left="360" w:hanging="360"/>
      </w:pPr>
      <w:rPr>
        <w:rFonts w:ascii="Wingdings 2" w:hAnsi="Wingdings 2" w:hint="default"/>
        <w:color w:val="BF000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888E5568"/>
    <w:lvl w:ilvl="0" w:tplc="E0108AC8">
      <w:start w:val="1"/>
      <w:numFmt w:val="bullet"/>
      <w:pStyle w:val="DefenseSimulation"/>
      <w:lvlText w:val=""/>
      <w:lvlJc w:val="left"/>
      <w:pPr>
        <w:ind w:left="360" w:hanging="360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13"/>
    <w:rsid w:val="000303C2"/>
    <w:rsid w:val="00035EE8"/>
    <w:rsid w:val="000474FA"/>
    <w:rsid w:val="0005787E"/>
    <w:rsid w:val="00071A33"/>
    <w:rsid w:val="0008087C"/>
    <w:rsid w:val="000A0F81"/>
    <w:rsid w:val="000A696F"/>
    <w:rsid w:val="000B3372"/>
    <w:rsid w:val="00102801"/>
    <w:rsid w:val="00165BD3"/>
    <w:rsid w:val="001D1F6C"/>
    <w:rsid w:val="001E35FF"/>
    <w:rsid w:val="002A792A"/>
    <w:rsid w:val="002D4A97"/>
    <w:rsid w:val="003638E9"/>
    <w:rsid w:val="00387081"/>
    <w:rsid w:val="004017EE"/>
    <w:rsid w:val="004223A9"/>
    <w:rsid w:val="00444A14"/>
    <w:rsid w:val="004548D6"/>
    <w:rsid w:val="004B5213"/>
    <w:rsid w:val="004B5EAA"/>
    <w:rsid w:val="005B653B"/>
    <w:rsid w:val="005C17AF"/>
    <w:rsid w:val="005F6ACD"/>
    <w:rsid w:val="006205F4"/>
    <w:rsid w:val="006D480F"/>
    <w:rsid w:val="006F07D7"/>
    <w:rsid w:val="00700265"/>
    <w:rsid w:val="00766F6A"/>
    <w:rsid w:val="007E3171"/>
    <w:rsid w:val="00823C88"/>
    <w:rsid w:val="008974D7"/>
    <w:rsid w:val="008B4B02"/>
    <w:rsid w:val="00964023"/>
    <w:rsid w:val="009A2858"/>
    <w:rsid w:val="009F3848"/>
    <w:rsid w:val="00A32A28"/>
    <w:rsid w:val="00AB08ED"/>
    <w:rsid w:val="00AB17FC"/>
    <w:rsid w:val="00BD4E5D"/>
    <w:rsid w:val="00BF2918"/>
    <w:rsid w:val="00C3688B"/>
    <w:rsid w:val="00C40E10"/>
    <w:rsid w:val="00C72B2A"/>
    <w:rsid w:val="00CE0C79"/>
    <w:rsid w:val="00D21C57"/>
    <w:rsid w:val="00D220B8"/>
    <w:rsid w:val="00D34246"/>
    <w:rsid w:val="00E814A4"/>
    <w:rsid w:val="00E858CF"/>
    <w:rsid w:val="00F06BBE"/>
    <w:rsid w:val="00F363DF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5496D48"/>
  <w15:chartTrackingRefBased/>
  <w15:docId w15:val="{D0291BEC-E124-46E3-8BFC-FF963D42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74D7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999999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BF000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F000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000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BF000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F0000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F0000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sid w:val="008974D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8974D7"/>
    <w:rPr>
      <w:rFonts w:asciiTheme="majorHAnsi" w:eastAsiaTheme="majorEastAsia" w:hAnsiTheme="majorHAnsi" w:cstheme="majorBidi"/>
      <w:color w:val="000000" w:themeColor="text1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BF000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999999" w:themeColor="text2" w:themeTint="66"/>
        <w:bottom w:val="single" w:sz="4" w:space="0" w:color="999999" w:themeColor="text2" w:themeTint="66"/>
        <w:insideH w:val="single" w:sz="4" w:space="0" w:color="999999" w:themeColor="text2" w:themeTint="66"/>
        <w:insideV w:val="single" w:sz="4" w:space="0" w:color="999999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DefenseSimulation">
    <w:name w:val="Defense Simulation"/>
    <w:basedOn w:val="Normal"/>
    <w:uiPriority w:val="5"/>
    <w:qFormat/>
    <w:rsid w:val="004017EE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ChangeManagement">
    <w:name w:val="Change Management"/>
    <w:basedOn w:val="DefenseSimulation"/>
    <w:uiPriority w:val="6"/>
    <w:qFormat/>
    <w:rsid w:val="001E35FF"/>
    <w:pPr>
      <w:numPr>
        <w:numId w:val="24"/>
      </w:numPr>
    </w:pPr>
  </w:style>
  <w:style w:type="paragraph" w:customStyle="1" w:styleId="Information">
    <w:name w:val="Information"/>
    <w:basedOn w:val="DefenseSimulation"/>
    <w:uiPriority w:val="6"/>
    <w:qFormat/>
    <w:rsid w:val="002D4A97"/>
    <w:pPr>
      <w:numPr>
        <w:numId w:val="15"/>
      </w:numPr>
    </w:pPr>
  </w:style>
  <w:style w:type="paragraph" w:customStyle="1" w:styleId="AttackSilumlation">
    <w:name w:val="Attack Silumlation"/>
    <w:basedOn w:val="DefenseSimulation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BF000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BF000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BF000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BF000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BF000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7F0000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7F000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BF00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BF0000" w:themeColor="accent1" w:themeShade="BF"/>
        <w:bottom w:val="single" w:sz="4" w:space="10" w:color="BF0000" w:themeColor="accent1" w:themeShade="BF"/>
      </w:pBdr>
      <w:spacing w:before="360" w:after="360"/>
      <w:ind w:left="864" w:right="864"/>
      <w:jc w:val="center"/>
    </w:pPr>
    <w:rPr>
      <w:i/>
      <w:iCs/>
      <w:color w:val="BF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BF00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BF000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BF0000" w:themeColor="accent1" w:themeShade="BF"/>
        <w:left w:val="single" w:sz="2" w:space="10" w:color="BF0000" w:themeColor="accent1" w:themeShade="BF"/>
        <w:bottom w:val="single" w:sz="2" w:space="10" w:color="BF0000" w:themeColor="accent1" w:themeShade="BF"/>
        <w:right w:val="single" w:sz="2" w:space="10" w:color="BF0000" w:themeColor="accent1" w:themeShade="BF"/>
      </w:pBdr>
      <w:ind w:left="1152" w:right="1152"/>
    </w:pPr>
    <w:rPr>
      <w:i/>
      <w:iCs/>
      <w:color w:val="BF000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ganicOwl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38721DF2C54CDCAAF9E4D2C668F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37A4A-B200-4C17-A641-435839BA12CF}"/>
      </w:docPartPr>
      <w:docPartBody>
        <w:p w:rsidR="00D23809" w:rsidRDefault="00D102A4">
          <w:pPr>
            <w:pStyle w:val="EB38721DF2C54CDCAAF9E4D2C668F636"/>
          </w:pPr>
          <w:r>
            <w:t>Overall Status:</w:t>
          </w:r>
        </w:p>
      </w:docPartBody>
    </w:docPart>
    <w:docPart>
      <w:docPartPr>
        <w:name w:val="6652F78CBDA14DFDAC83A204D2373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A3C85-7BCC-44B2-89CF-8F40044295A0}"/>
      </w:docPartPr>
      <w:docPartBody>
        <w:p w:rsidR="00D23809" w:rsidRDefault="00D102A4">
          <w:pPr>
            <w:pStyle w:val="6652F78CBDA14DFDAC83A204D237399F"/>
          </w:pPr>
          <w:r w:rsidRPr="000303C2">
            <w:rPr>
              <w:rStyle w:val="Strong"/>
            </w:rPr>
            <w:t>Status</w:t>
          </w:r>
        </w:p>
      </w:docPartBody>
    </w:docPart>
    <w:docPart>
      <w:docPartPr>
        <w:name w:val="87780B90D9FF45069E2EA21B7F792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0E729-E489-43AD-AC74-C26DE51A7654}"/>
      </w:docPartPr>
      <w:docPartBody>
        <w:p w:rsidR="00D23809" w:rsidRDefault="00D102A4">
          <w:pPr>
            <w:pStyle w:val="87780B90D9FF45069E2EA21B7F7928FB"/>
          </w:pPr>
          <w:r>
            <w:t>Status Code Legend</w:t>
          </w:r>
        </w:p>
      </w:docPartBody>
    </w:docPart>
    <w:docPart>
      <w:docPartPr>
        <w:name w:val="D95205B993784C58A7C795DFC98D7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A3F62-A091-4C28-A713-7F49CD5D0F53}"/>
      </w:docPartPr>
      <w:docPartBody>
        <w:p w:rsidR="00D23809" w:rsidRDefault="00D102A4">
          <w:pPr>
            <w:pStyle w:val="D95205B993784C58A7C795DFC98D7A48"/>
          </w:pPr>
          <w:r>
            <w:t>List/summarize topics here.</w:t>
          </w:r>
        </w:p>
      </w:docPartBody>
    </w:docPart>
    <w:docPart>
      <w:docPartPr>
        <w:name w:val="7D4E3202B38E4F649A74E308BFEEE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7EB3A-7F63-49BE-8EDB-DE94D478D9CF}"/>
      </w:docPartPr>
      <w:docPartBody>
        <w:p w:rsidR="00D23809" w:rsidRDefault="00D102A4" w:rsidP="00D102A4">
          <w:pPr>
            <w:pStyle w:val="7D4E3202B38E4F649A74E308BFEEEDAD"/>
          </w:pPr>
          <w:r>
            <w:t>Office:</w:t>
          </w:r>
        </w:p>
      </w:docPartBody>
    </w:docPart>
    <w:docPart>
      <w:docPartPr>
        <w:name w:val="FFA962C91F1B4B02B8414FADE758E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8391D-660D-444A-A271-4CA56A6ABA76}"/>
      </w:docPartPr>
      <w:docPartBody>
        <w:p w:rsidR="00D23809" w:rsidRDefault="00D102A4" w:rsidP="00D102A4">
          <w:pPr>
            <w:pStyle w:val="FFA962C91F1B4B02B8414FADE758EBB2"/>
          </w:pPr>
          <w:r>
            <w:t>Office Phone</w:t>
          </w:r>
        </w:p>
      </w:docPartBody>
    </w:docPart>
    <w:docPart>
      <w:docPartPr>
        <w:name w:val="12B53FEEC45C4B6A9B4B8100F7AC6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6DB65-FBB9-4F38-9B5C-0068F25D1125}"/>
      </w:docPartPr>
      <w:docPartBody>
        <w:p w:rsidR="00D23809" w:rsidRDefault="00D102A4" w:rsidP="00D102A4">
          <w:pPr>
            <w:pStyle w:val="12B53FEEC45C4B6A9B4B8100F7AC6E54"/>
          </w:pPr>
          <w:r>
            <w:t>Mobile:</w:t>
          </w:r>
        </w:p>
      </w:docPartBody>
    </w:docPart>
    <w:docPart>
      <w:docPartPr>
        <w:name w:val="5A880C511E6B44128407EDC9C1C23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FBFD0-48C1-4ECA-8576-0031AB45261E}"/>
      </w:docPartPr>
      <w:docPartBody>
        <w:p w:rsidR="00D23809" w:rsidRDefault="00D102A4" w:rsidP="00D102A4">
          <w:pPr>
            <w:pStyle w:val="5A880C511E6B44128407EDC9C1C239AB"/>
          </w:pPr>
          <w:r>
            <w:t>Cell Phone</w:t>
          </w:r>
        </w:p>
      </w:docPartBody>
    </w:docPart>
    <w:docPart>
      <w:docPartPr>
        <w:name w:val="AB3BFC3834D848D09CCACF84F2FEF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D56A4-E4F7-46CC-A6CB-85C32FE42C03}"/>
      </w:docPartPr>
      <w:docPartBody>
        <w:p w:rsidR="00D23809" w:rsidRDefault="00D102A4" w:rsidP="00D102A4">
          <w:pPr>
            <w:pStyle w:val="AB3BFC3834D848D09CCACF84F2FEFC1A"/>
          </w:pPr>
          <w:r>
            <w:t>Email:</w:t>
          </w:r>
        </w:p>
      </w:docPartBody>
    </w:docPart>
    <w:docPart>
      <w:docPartPr>
        <w:name w:val="50AE7F82CD84486AB9EF5BDF89A85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E3D2C-AC30-4C7F-8CE5-09C92A58525B}"/>
      </w:docPartPr>
      <w:docPartBody>
        <w:p w:rsidR="00D23809" w:rsidRDefault="00D102A4" w:rsidP="00D102A4">
          <w:pPr>
            <w:pStyle w:val="50AE7F82CD84486AB9EF5BDF89A85168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A4"/>
    <w:rsid w:val="00D102A4"/>
    <w:rsid w:val="00D2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AE5A03C8734A83B73CA5EBF37D3F80">
    <w:name w:val="9CAE5A03C8734A83B73CA5EBF37D3F80"/>
  </w:style>
  <w:style w:type="paragraph" w:customStyle="1" w:styleId="EB38721DF2C54CDCAAF9E4D2C668F636">
    <w:name w:val="EB38721DF2C54CDCAAF9E4D2C668F636"/>
  </w:style>
  <w:style w:type="character" w:styleId="Strong">
    <w:name w:val="Strong"/>
    <w:basedOn w:val="DefaultParagraphFont"/>
    <w:uiPriority w:val="4"/>
    <w:unhideWhenUsed/>
    <w:qFormat/>
    <w:rsid w:val="00D102A4"/>
    <w:rPr>
      <w:b/>
      <w:bCs/>
    </w:rPr>
  </w:style>
  <w:style w:type="paragraph" w:customStyle="1" w:styleId="6652F78CBDA14DFDAC83A204D237399F">
    <w:name w:val="6652F78CBDA14DFDAC83A204D237399F"/>
  </w:style>
  <w:style w:type="paragraph" w:customStyle="1" w:styleId="D86FC84FDDB449AAB7D9F6F51CC702C9">
    <w:name w:val="D86FC84FDDB449AAB7D9F6F51CC702C9"/>
  </w:style>
  <w:style w:type="paragraph" w:customStyle="1" w:styleId="EFD3AC15176341859C0FE1C33BB07436">
    <w:name w:val="EFD3AC15176341859C0FE1C33BB07436"/>
  </w:style>
  <w:style w:type="paragraph" w:customStyle="1" w:styleId="2D7444D6ABFC4499851FD6D6C1B7FCF3">
    <w:name w:val="2D7444D6ABFC4499851FD6D6C1B7FCF3"/>
  </w:style>
  <w:style w:type="paragraph" w:customStyle="1" w:styleId="87780B90D9FF45069E2EA21B7F7928FB">
    <w:name w:val="87780B90D9FF45069E2EA21B7F7928FB"/>
  </w:style>
  <w:style w:type="paragraph" w:customStyle="1" w:styleId="C7BB83608AD340748B19878A1F9D9136">
    <w:name w:val="C7BB83608AD340748B19878A1F9D9136"/>
  </w:style>
  <w:style w:type="paragraph" w:customStyle="1" w:styleId="E78BD7F6E08644D6B65D3558F5309786">
    <w:name w:val="E78BD7F6E08644D6B65D3558F5309786"/>
  </w:style>
  <w:style w:type="paragraph" w:customStyle="1" w:styleId="1F790F91B410479799B4E3DBFF7F1DE1">
    <w:name w:val="1F790F91B410479799B4E3DBFF7F1DE1"/>
  </w:style>
  <w:style w:type="paragraph" w:customStyle="1" w:styleId="F6F2EC730C9747FB90839DC86E3FD2C6">
    <w:name w:val="F6F2EC730C9747FB90839DC86E3FD2C6"/>
  </w:style>
  <w:style w:type="paragraph" w:customStyle="1" w:styleId="7D7B7453F9864ED89E126E0D11F23DEF">
    <w:name w:val="7D7B7453F9864ED89E126E0D11F23DEF"/>
  </w:style>
  <w:style w:type="paragraph" w:customStyle="1" w:styleId="EAFD44C3E8304F2DB9B530D69B542A78">
    <w:name w:val="EAFD44C3E8304F2DB9B530D69B542A78"/>
  </w:style>
  <w:style w:type="paragraph" w:customStyle="1" w:styleId="07B830E27E574165A73C12121214E06D">
    <w:name w:val="07B830E27E574165A73C12121214E06D"/>
  </w:style>
  <w:style w:type="paragraph" w:customStyle="1" w:styleId="D3B461B6945B4A18804A2FCECE62632B">
    <w:name w:val="D3B461B6945B4A18804A2FCECE62632B"/>
  </w:style>
  <w:style w:type="paragraph" w:customStyle="1" w:styleId="472A4579C5784425A4D05EAAA78AA86A">
    <w:name w:val="472A4579C5784425A4D05EAAA78AA86A"/>
  </w:style>
  <w:style w:type="paragraph" w:customStyle="1" w:styleId="A4F74D80688E478C998E5458756B6FD3">
    <w:name w:val="A4F74D80688E478C998E5458756B6FD3"/>
  </w:style>
  <w:style w:type="paragraph" w:customStyle="1" w:styleId="E7D9C16E7DE2432D8BC00FF0A4C85D54">
    <w:name w:val="E7D9C16E7DE2432D8BC00FF0A4C85D54"/>
  </w:style>
  <w:style w:type="paragraph" w:customStyle="1" w:styleId="675268BD74194EE8A0B84E295D38F494">
    <w:name w:val="675268BD74194EE8A0B84E295D38F494"/>
  </w:style>
  <w:style w:type="paragraph" w:customStyle="1" w:styleId="1B8FB85C2685438DBA52BB7A83E801E2">
    <w:name w:val="1B8FB85C2685438DBA52BB7A83E801E2"/>
  </w:style>
  <w:style w:type="paragraph" w:customStyle="1" w:styleId="0CB246533AB947AA8457E54EAE94333E">
    <w:name w:val="0CB246533AB947AA8457E54EAE94333E"/>
  </w:style>
  <w:style w:type="paragraph" w:customStyle="1" w:styleId="8C952D5FF3D941D5BC24C00534259286">
    <w:name w:val="8C952D5FF3D941D5BC24C00534259286"/>
  </w:style>
  <w:style w:type="paragraph" w:customStyle="1" w:styleId="9709CB83B1E94E7CA83822E414DB9DCF">
    <w:name w:val="9709CB83B1E94E7CA83822E414DB9DCF"/>
  </w:style>
  <w:style w:type="paragraph" w:customStyle="1" w:styleId="8EDD46BFACA2409E93530880019B1631">
    <w:name w:val="8EDD46BFACA2409E93530880019B1631"/>
  </w:style>
  <w:style w:type="paragraph" w:customStyle="1" w:styleId="8641970E4B334A818D34560F34232506">
    <w:name w:val="8641970E4B334A818D34560F34232506"/>
  </w:style>
  <w:style w:type="paragraph" w:customStyle="1" w:styleId="8C3CAA5AE4924CAF84945FB2E0755C93">
    <w:name w:val="8C3CAA5AE4924CAF84945FB2E0755C93"/>
  </w:style>
  <w:style w:type="paragraph" w:customStyle="1" w:styleId="66BE282D23F74BEEAD3B698AC975C41B">
    <w:name w:val="66BE282D23F74BEEAD3B698AC975C41B"/>
  </w:style>
  <w:style w:type="paragraph" w:customStyle="1" w:styleId="16EE4C67265D46BB9CC25C12F57D13E2">
    <w:name w:val="16EE4C67265D46BB9CC25C12F57D13E2"/>
  </w:style>
  <w:style w:type="paragraph" w:customStyle="1" w:styleId="AAC4D8673C424A5D9F57843B06488765">
    <w:name w:val="AAC4D8673C424A5D9F57843B06488765"/>
  </w:style>
  <w:style w:type="paragraph" w:customStyle="1" w:styleId="5C769F2D05984306B3510A1178CE16C4">
    <w:name w:val="5C769F2D05984306B3510A1178CE16C4"/>
  </w:style>
  <w:style w:type="paragraph" w:customStyle="1" w:styleId="306D85D8CD51454DBF7A5C5997D8A4BA">
    <w:name w:val="306D85D8CD51454DBF7A5C5997D8A4BA"/>
  </w:style>
  <w:style w:type="paragraph" w:customStyle="1" w:styleId="77CB0525856D4F5C852A81EE2735A957">
    <w:name w:val="77CB0525856D4F5C852A81EE2735A957"/>
  </w:style>
  <w:style w:type="paragraph" w:customStyle="1" w:styleId="E2BF9EC08BC54F96A7D48CE13359B4A6">
    <w:name w:val="E2BF9EC08BC54F96A7D48CE13359B4A6"/>
  </w:style>
  <w:style w:type="paragraph" w:customStyle="1" w:styleId="326C451FE90040B69A941904591E4183">
    <w:name w:val="326C451FE90040B69A941904591E4183"/>
  </w:style>
  <w:style w:type="paragraph" w:customStyle="1" w:styleId="A55F6D322F734E3598FBA236BE0077EA">
    <w:name w:val="A55F6D322F734E3598FBA236BE0077EA"/>
  </w:style>
  <w:style w:type="paragraph" w:customStyle="1" w:styleId="D95205B993784C58A7C795DFC98D7A48">
    <w:name w:val="D95205B993784C58A7C795DFC98D7A48"/>
  </w:style>
  <w:style w:type="paragraph" w:customStyle="1" w:styleId="E86563048F044810A9B517C3B56996AD">
    <w:name w:val="E86563048F044810A9B517C3B56996AD"/>
  </w:style>
  <w:style w:type="paragraph" w:customStyle="1" w:styleId="E315C3BB386B4FF190E36999FDF1B189">
    <w:name w:val="E315C3BB386B4FF190E36999FDF1B189"/>
  </w:style>
  <w:style w:type="paragraph" w:customStyle="1" w:styleId="758F05B49EBF4553AD1548FE5C20241A">
    <w:name w:val="758F05B49EBF4553AD1548FE5C20241A"/>
  </w:style>
  <w:style w:type="paragraph" w:customStyle="1" w:styleId="262F1A68B9EC44B2BEDC1A55067E46D9">
    <w:name w:val="262F1A68B9EC44B2BEDC1A55067E46D9"/>
  </w:style>
  <w:style w:type="paragraph" w:customStyle="1" w:styleId="9E62C61382024C55A324A1999B900F3A">
    <w:name w:val="9E62C61382024C55A324A1999B900F3A"/>
  </w:style>
  <w:style w:type="paragraph" w:customStyle="1" w:styleId="92B486378EAB4C0D9EC5251D27E094A4">
    <w:name w:val="92B486378EAB4C0D9EC5251D27E094A4"/>
  </w:style>
  <w:style w:type="paragraph" w:customStyle="1" w:styleId="93F1881E0003478BBAF02D916BB6547F">
    <w:name w:val="93F1881E0003478BBAF02D916BB6547F"/>
  </w:style>
  <w:style w:type="paragraph" w:customStyle="1" w:styleId="42FFAE5678E7452A8EBA21A5FB688E49">
    <w:name w:val="42FFAE5678E7452A8EBA21A5FB688E49"/>
  </w:style>
  <w:style w:type="paragraph" w:customStyle="1" w:styleId="67F79DB857BE42A896F2D60A98409565">
    <w:name w:val="67F79DB857BE42A896F2D60A98409565"/>
  </w:style>
  <w:style w:type="paragraph" w:customStyle="1" w:styleId="2A81B269A63B43ADAE18DF21CB894ADE">
    <w:name w:val="2A81B269A63B43ADAE18DF21CB894ADE"/>
  </w:style>
  <w:style w:type="paragraph" w:customStyle="1" w:styleId="AEA65352BB0B4F3983365CDEB205C72B">
    <w:name w:val="AEA65352BB0B4F3983365CDEB205C72B"/>
  </w:style>
  <w:style w:type="paragraph" w:customStyle="1" w:styleId="524E12BA0A0B4C08B136DA5B804895FE">
    <w:name w:val="524E12BA0A0B4C08B136DA5B804895FE"/>
  </w:style>
  <w:style w:type="paragraph" w:customStyle="1" w:styleId="4BCFCC34976D4D9CA785AAD7A26C26DC">
    <w:name w:val="4BCFCC34976D4D9CA785AAD7A26C26DC"/>
  </w:style>
  <w:style w:type="paragraph" w:customStyle="1" w:styleId="11D4EAFA57894721BAB59A726FCD7ED8">
    <w:name w:val="11D4EAFA57894721BAB59A726FCD7ED8"/>
  </w:style>
  <w:style w:type="paragraph" w:customStyle="1" w:styleId="B76E02A597DC4DA39B7C5DC8DC3F67D5">
    <w:name w:val="B76E02A597DC4DA39B7C5DC8DC3F67D5"/>
  </w:style>
  <w:style w:type="paragraph" w:customStyle="1" w:styleId="DEDBCE984E6A4C4CABED18E02718E3BA">
    <w:name w:val="DEDBCE984E6A4C4CABED18E02718E3BA"/>
  </w:style>
  <w:style w:type="paragraph" w:customStyle="1" w:styleId="ACE567F718A944FE81D8A0B6DE6BE997">
    <w:name w:val="ACE567F718A944FE81D8A0B6DE6BE997"/>
  </w:style>
  <w:style w:type="paragraph" w:customStyle="1" w:styleId="52D1911E10174BC0B9E408CAEC856803">
    <w:name w:val="52D1911E10174BC0B9E408CAEC856803"/>
    <w:rsid w:val="00D102A4"/>
  </w:style>
  <w:style w:type="paragraph" w:customStyle="1" w:styleId="88AB300AAD3D46A2933FA74AC162A001">
    <w:name w:val="88AB300AAD3D46A2933FA74AC162A001"/>
    <w:rsid w:val="00D102A4"/>
  </w:style>
  <w:style w:type="paragraph" w:customStyle="1" w:styleId="4852F42E53F5416EBCB0E21C160EEBD0">
    <w:name w:val="4852F42E53F5416EBCB0E21C160EEBD0"/>
    <w:rsid w:val="00D102A4"/>
  </w:style>
  <w:style w:type="paragraph" w:customStyle="1" w:styleId="EDFCCF623C2F4CB0887E61B8F1190A90">
    <w:name w:val="EDFCCF623C2F4CB0887E61B8F1190A90"/>
    <w:rsid w:val="00D102A4"/>
  </w:style>
  <w:style w:type="paragraph" w:customStyle="1" w:styleId="D1284964F6F94A068D48EFC1D0D05668">
    <w:name w:val="D1284964F6F94A068D48EFC1D0D05668"/>
    <w:rsid w:val="00D102A4"/>
  </w:style>
  <w:style w:type="paragraph" w:customStyle="1" w:styleId="1A104C7EEE554BCA8E8D91D8C06A11DE">
    <w:name w:val="1A104C7EEE554BCA8E8D91D8C06A11DE"/>
    <w:rsid w:val="00D102A4"/>
  </w:style>
  <w:style w:type="paragraph" w:customStyle="1" w:styleId="B46EAA3753AD47AEA0C253F6EA3147EF">
    <w:name w:val="B46EAA3753AD47AEA0C253F6EA3147EF"/>
    <w:rsid w:val="00D102A4"/>
  </w:style>
  <w:style w:type="paragraph" w:customStyle="1" w:styleId="0F2EFDDA14184B85AEEFD04D2270413A">
    <w:name w:val="0F2EFDDA14184B85AEEFD04D2270413A"/>
    <w:rsid w:val="00D102A4"/>
  </w:style>
  <w:style w:type="paragraph" w:customStyle="1" w:styleId="8F95C76625644C6E91155BCAB9EBC1C3">
    <w:name w:val="8F95C76625644C6E91155BCAB9EBC1C3"/>
    <w:rsid w:val="00D102A4"/>
  </w:style>
  <w:style w:type="paragraph" w:customStyle="1" w:styleId="CF796ED03D694D89BD441187A8350FE9">
    <w:name w:val="CF796ED03D694D89BD441187A8350FE9"/>
    <w:rsid w:val="00D102A4"/>
  </w:style>
  <w:style w:type="paragraph" w:customStyle="1" w:styleId="E9ACC2BA8A4F447D918F751A0E3783E2">
    <w:name w:val="E9ACC2BA8A4F447D918F751A0E3783E2"/>
    <w:rsid w:val="00D102A4"/>
  </w:style>
  <w:style w:type="paragraph" w:customStyle="1" w:styleId="3B242CC02387453ABA5AB5DC076B7925">
    <w:name w:val="3B242CC02387453ABA5AB5DC076B7925"/>
    <w:rsid w:val="00D102A4"/>
  </w:style>
  <w:style w:type="paragraph" w:customStyle="1" w:styleId="796B7B83FF4146FA96553D2BC7322B19">
    <w:name w:val="796B7B83FF4146FA96553D2BC7322B19"/>
    <w:rsid w:val="00D102A4"/>
  </w:style>
  <w:style w:type="paragraph" w:customStyle="1" w:styleId="984CC25C735749C194B1C93AB07E3EF6">
    <w:name w:val="984CC25C735749C194B1C93AB07E3EF6"/>
    <w:rsid w:val="00D102A4"/>
  </w:style>
  <w:style w:type="paragraph" w:customStyle="1" w:styleId="242D4E33095E48309A0E8C5F7F9477AA">
    <w:name w:val="242D4E33095E48309A0E8C5F7F9477AA"/>
    <w:rsid w:val="00D102A4"/>
  </w:style>
  <w:style w:type="paragraph" w:customStyle="1" w:styleId="EECE91AB54BF4E679B6FE224A56D0B83">
    <w:name w:val="EECE91AB54BF4E679B6FE224A56D0B83"/>
    <w:rsid w:val="00D102A4"/>
  </w:style>
  <w:style w:type="paragraph" w:customStyle="1" w:styleId="1B6B2777AD824DE3A241A90970D62923">
    <w:name w:val="1B6B2777AD824DE3A241A90970D62923"/>
    <w:rsid w:val="00D102A4"/>
  </w:style>
  <w:style w:type="paragraph" w:customStyle="1" w:styleId="A6E9B9E5C2C746EF8744FB4E66C3127A">
    <w:name w:val="A6E9B9E5C2C746EF8744FB4E66C3127A"/>
    <w:rsid w:val="00D102A4"/>
  </w:style>
  <w:style w:type="paragraph" w:customStyle="1" w:styleId="66746D2A3A5C4057A4D893A45855153E">
    <w:name w:val="66746D2A3A5C4057A4D893A45855153E"/>
    <w:rsid w:val="00D102A4"/>
  </w:style>
  <w:style w:type="paragraph" w:customStyle="1" w:styleId="D682E3D326E848AEB774189E9EF25DD0">
    <w:name w:val="D682E3D326E848AEB774189E9EF25DD0"/>
    <w:rsid w:val="00D102A4"/>
  </w:style>
  <w:style w:type="paragraph" w:customStyle="1" w:styleId="0A3BD193454C4900B000937D2C3BACC1">
    <w:name w:val="0A3BD193454C4900B000937D2C3BACC1"/>
    <w:rsid w:val="00D102A4"/>
  </w:style>
  <w:style w:type="paragraph" w:customStyle="1" w:styleId="4EBEEBE4367D4191BF02120E9065372B">
    <w:name w:val="4EBEEBE4367D4191BF02120E9065372B"/>
    <w:rsid w:val="00D102A4"/>
  </w:style>
  <w:style w:type="paragraph" w:customStyle="1" w:styleId="F24193C73FA440C3BAA8AD41C7A1A8E1">
    <w:name w:val="F24193C73FA440C3BAA8AD41C7A1A8E1"/>
    <w:rsid w:val="00D102A4"/>
  </w:style>
  <w:style w:type="paragraph" w:customStyle="1" w:styleId="593F9CB8E9974CBEB25A258B799F4A80">
    <w:name w:val="593F9CB8E9974CBEB25A258B799F4A80"/>
    <w:rsid w:val="00D102A4"/>
  </w:style>
  <w:style w:type="paragraph" w:customStyle="1" w:styleId="728F3F9C52774EA0850CC77670813DDB">
    <w:name w:val="728F3F9C52774EA0850CC77670813DDB"/>
    <w:rsid w:val="00D102A4"/>
  </w:style>
  <w:style w:type="paragraph" w:customStyle="1" w:styleId="75531358883A471EAD175944706B7D13">
    <w:name w:val="75531358883A471EAD175944706B7D13"/>
    <w:rsid w:val="00D102A4"/>
  </w:style>
  <w:style w:type="paragraph" w:customStyle="1" w:styleId="9592CFDE89624EA8AE6AE2C9CE74D43F">
    <w:name w:val="9592CFDE89624EA8AE6AE2C9CE74D43F"/>
    <w:rsid w:val="00D102A4"/>
  </w:style>
  <w:style w:type="paragraph" w:customStyle="1" w:styleId="B8DAFA797B234BE6BC5E912A7CCC146F">
    <w:name w:val="B8DAFA797B234BE6BC5E912A7CCC146F"/>
    <w:rsid w:val="00D102A4"/>
  </w:style>
  <w:style w:type="paragraph" w:customStyle="1" w:styleId="7D4E3202B38E4F649A74E308BFEEEDAD">
    <w:name w:val="7D4E3202B38E4F649A74E308BFEEEDAD"/>
    <w:rsid w:val="00D102A4"/>
  </w:style>
  <w:style w:type="paragraph" w:customStyle="1" w:styleId="FFA962C91F1B4B02B8414FADE758EBB2">
    <w:name w:val="FFA962C91F1B4B02B8414FADE758EBB2"/>
    <w:rsid w:val="00D102A4"/>
  </w:style>
  <w:style w:type="paragraph" w:customStyle="1" w:styleId="51B6909982A24759975A57B684E768F2">
    <w:name w:val="51B6909982A24759975A57B684E768F2"/>
    <w:rsid w:val="00D102A4"/>
  </w:style>
  <w:style w:type="paragraph" w:customStyle="1" w:styleId="5EE8D374283D4BCCBFB74FAE12B219E4">
    <w:name w:val="5EE8D374283D4BCCBFB74FAE12B219E4"/>
    <w:rsid w:val="00D102A4"/>
  </w:style>
  <w:style w:type="paragraph" w:customStyle="1" w:styleId="DB089AD8354F47B5BF5D29E7CAD0E4AF">
    <w:name w:val="DB089AD8354F47B5BF5D29E7CAD0E4AF"/>
    <w:rsid w:val="00D102A4"/>
  </w:style>
  <w:style w:type="paragraph" w:customStyle="1" w:styleId="434767BEE6074DBCADE865FC5C57139A">
    <w:name w:val="434767BEE6074DBCADE865FC5C57139A"/>
    <w:rsid w:val="00D102A4"/>
  </w:style>
  <w:style w:type="paragraph" w:customStyle="1" w:styleId="12B53FEEC45C4B6A9B4B8100F7AC6E54">
    <w:name w:val="12B53FEEC45C4B6A9B4B8100F7AC6E54"/>
    <w:rsid w:val="00D102A4"/>
  </w:style>
  <w:style w:type="paragraph" w:customStyle="1" w:styleId="5A880C511E6B44128407EDC9C1C239AB">
    <w:name w:val="5A880C511E6B44128407EDC9C1C239AB"/>
    <w:rsid w:val="00D102A4"/>
  </w:style>
  <w:style w:type="paragraph" w:customStyle="1" w:styleId="AB3BFC3834D848D09CCACF84F2FEFC1A">
    <w:name w:val="AB3BFC3834D848D09CCACF84F2FEFC1A"/>
    <w:rsid w:val="00D102A4"/>
  </w:style>
  <w:style w:type="paragraph" w:customStyle="1" w:styleId="50AE7F82CD84486AB9EF5BDF89A85168">
    <w:name w:val="50AE7F82CD84486AB9EF5BDF89A85168"/>
    <w:rsid w:val="00D102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Custom 40">
      <a:dk1>
        <a:srgbClr val="000000"/>
      </a:dk1>
      <a:lt1>
        <a:sysClr val="window" lastClr="FFFFFF"/>
      </a:lt1>
      <a:dk2>
        <a:srgbClr val="000000"/>
      </a:dk2>
      <a:lt2>
        <a:srgbClr val="E4E3E2"/>
      </a:lt2>
      <a:accent1>
        <a:srgbClr val="FF0000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000000"/>
      </a:hlink>
      <a:folHlink>
        <a:srgbClr val="000000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E0D6948E041438E393E80A3D04DEA" ma:contentTypeVersion="11" ma:contentTypeDescription="Create a new document." ma:contentTypeScope="" ma:versionID="7cc3548a73417e6144b37d23956f9dc9">
  <xsd:schema xmlns:xsd="http://www.w3.org/2001/XMLSchema" xmlns:xs="http://www.w3.org/2001/XMLSchema" xmlns:p="http://schemas.microsoft.com/office/2006/metadata/properties" xmlns:ns2="bcebf5df-d982-41cc-9c5c-85947703f2bd" xmlns:ns3="97610bc2-70c2-47b6-8555-8897db7d73be" targetNamespace="http://schemas.microsoft.com/office/2006/metadata/properties" ma:root="true" ma:fieldsID="506741dcf7f6dd7d2a98b5b1d3e1257b" ns2:_="" ns3:_="">
    <xsd:import namespace="bcebf5df-d982-41cc-9c5c-85947703f2bd"/>
    <xsd:import namespace="97610bc2-70c2-47b6-8555-8897db7d73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bf5df-d982-41cc-9c5c-85947703f2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10bc2-70c2-47b6-8555-8897db7d73b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A822C-BFA8-47E9-A524-0D25C707C27D}"/>
</file>

<file path=customXml/itemProps3.xml><?xml version="1.0" encoding="utf-8"?>
<ds:datastoreItem xmlns:ds="http://schemas.openxmlformats.org/officeDocument/2006/customXml" ds:itemID="{1CA31662-AA70-43D7-AD94-620CAFA8A4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E8125-6F64-4DF5-9DE3-B542EBC0699E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bcebf5df-d982-41cc-9c5c-85947703f2bd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35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OrganicOwl</dc:creator>
  <cp:keywords/>
  <dc:description/>
  <cp:lastModifiedBy>Kent Ickler</cp:lastModifiedBy>
  <cp:revision>20</cp:revision>
  <cp:lastPrinted>2012-12-03T18:15:00Z</cp:lastPrinted>
  <dcterms:created xsi:type="dcterms:W3CDTF">2020-02-23T23:16:00Z</dcterms:created>
  <dcterms:modified xsi:type="dcterms:W3CDTF">2020-03-03T08:06:00Z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0x0101005EEE0D6948E041438E393E80A3D04DEA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